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DB2AC" w14:textId="77777777" w:rsidR="00F44623" w:rsidRDefault="00B27F22">
      <w:pPr>
        <w:pStyle w:val="Heading1"/>
      </w:pPr>
      <w:proofErr w:type="spellStart"/>
      <w:r>
        <w:t>CompTia</w:t>
      </w:r>
      <w:proofErr w:type="spellEnd"/>
      <w:r>
        <w:t xml:space="preserve"> Notes: Network security </w:t>
      </w:r>
    </w:p>
    <w:p w14:paraId="04CC23D1" w14:textId="05104755" w:rsidR="00F44623" w:rsidRDefault="00EF1F81" w:rsidP="00B27F22">
      <w:pPr>
        <w:pStyle w:val="ListBullet"/>
      </w:pPr>
      <w:r>
        <w:t>Security Configuration Parameters</w:t>
      </w:r>
    </w:p>
    <w:p w14:paraId="4E3291CD" w14:textId="327294FD" w:rsidR="00EF1F81" w:rsidRDefault="00EF1F81" w:rsidP="00EF1F81">
      <w:pPr>
        <w:pStyle w:val="ListBullet"/>
        <w:numPr>
          <w:ilvl w:val="1"/>
          <w:numId w:val="3"/>
        </w:numPr>
      </w:pPr>
      <w:r>
        <w:t>Firewalls</w:t>
      </w:r>
    </w:p>
    <w:p w14:paraId="5C8D43E5" w14:textId="234B337F" w:rsidR="00EF1F81" w:rsidRDefault="00EF1F81" w:rsidP="00EF1F81">
      <w:pPr>
        <w:pStyle w:val="ListBullet"/>
        <w:numPr>
          <w:ilvl w:val="1"/>
          <w:numId w:val="3"/>
        </w:numPr>
      </w:pPr>
      <w:r>
        <w:t>Routers</w:t>
      </w:r>
    </w:p>
    <w:p w14:paraId="70CA7DDB" w14:textId="741C4753" w:rsidR="00EF1F81" w:rsidRDefault="00EF1F81" w:rsidP="00EF1F81">
      <w:pPr>
        <w:pStyle w:val="ListBullet"/>
        <w:numPr>
          <w:ilvl w:val="1"/>
          <w:numId w:val="3"/>
        </w:numPr>
      </w:pPr>
      <w:r>
        <w:t>Switches</w:t>
      </w:r>
    </w:p>
    <w:p w14:paraId="17034935" w14:textId="3AEAC296" w:rsidR="00EF1F81" w:rsidRDefault="00EF1F81" w:rsidP="00EF1F81">
      <w:pPr>
        <w:pStyle w:val="ListBullet"/>
        <w:numPr>
          <w:ilvl w:val="1"/>
          <w:numId w:val="3"/>
        </w:numPr>
      </w:pPr>
      <w:r>
        <w:t>Load Balancers</w:t>
      </w:r>
    </w:p>
    <w:p w14:paraId="7BE92985" w14:textId="057235E2" w:rsidR="00EF1F81" w:rsidRDefault="00EF1F81" w:rsidP="00EF1F81">
      <w:pPr>
        <w:pStyle w:val="ListBullet"/>
        <w:numPr>
          <w:ilvl w:val="1"/>
          <w:numId w:val="3"/>
        </w:numPr>
      </w:pPr>
      <w:r>
        <w:t xml:space="preserve">Web Security Gateways </w:t>
      </w:r>
    </w:p>
    <w:p w14:paraId="5B37C44A" w14:textId="0B7BE8B0" w:rsidR="00EF1F81" w:rsidRDefault="00EF1F81" w:rsidP="00EF1F81">
      <w:pPr>
        <w:pStyle w:val="ListBullet"/>
        <w:numPr>
          <w:ilvl w:val="1"/>
          <w:numId w:val="3"/>
        </w:numPr>
      </w:pPr>
      <w:r>
        <w:t xml:space="preserve">Intrusion Detection and Prevention Systems </w:t>
      </w:r>
    </w:p>
    <w:p w14:paraId="2B9A6F59" w14:textId="62C39C04" w:rsidR="00EF1F81" w:rsidRDefault="00EF1F81" w:rsidP="00EF1F81">
      <w:pPr>
        <w:pStyle w:val="ListBullet"/>
        <w:numPr>
          <w:ilvl w:val="1"/>
          <w:numId w:val="3"/>
        </w:numPr>
      </w:pPr>
      <w:r>
        <w:t>NIDS/NIPS Components</w:t>
      </w:r>
    </w:p>
    <w:p w14:paraId="5EAE60C7" w14:textId="49805E64" w:rsidR="00EF1F81" w:rsidRDefault="00EF1F81" w:rsidP="00EF1F81">
      <w:pPr>
        <w:pStyle w:val="ListBullet"/>
        <w:numPr>
          <w:ilvl w:val="1"/>
          <w:numId w:val="3"/>
        </w:numPr>
      </w:pPr>
      <w:r>
        <w:t>Reacting to Alerts</w:t>
      </w:r>
    </w:p>
    <w:p w14:paraId="05452A9C" w14:textId="31CDBEAF" w:rsidR="00EF1F81" w:rsidRDefault="00EF1F81" w:rsidP="00EF1F81">
      <w:pPr>
        <w:pStyle w:val="ListBullet"/>
        <w:numPr>
          <w:ilvl w:val="1"/>
          <w:numId w:val="3"/>
        </w:numPr>
      </w:pPr>
      <w:r>
        <w:t>UTM and URL Filtering</w:t>
      </w:r>
    </w:p>
    <w:p w14:paraId="3D1910A6" w14:textId="2FE7B7F4" w:rsidR="00EF1F81" w:rsidRDefault="00EF1F81" w:rsidP="00EF1F81">
      <w:pPr>
        <w:pStyle w:val="ListBullet"/>
        <w:numPr>
          <w:ilvl w:val="1"/>
          <w:numId w:val="3"/>
        </w:numPr>
      </w:pPr>
      <w:r>
        <w:t xml:space="preserve">Malware </w:t>
      </w:r>
    </w:p>
    <w:p w14:paraId="6788D7FE" w14:textId="638A962E" w:rsidR="00EF1F81" w:rsidRDefault="00EF1F81" w:rsidP="00EF1F81">
      <w:pPr>
        <w:pStyle w:val="ListBullet"/>
      </w:pPr>
      <w:r>
        <w:t>Secure Network Administration Principles</w:t>
      </w:r>
    </w:p>
    <w:p w14:paraId="2934A42A" w14:textId="42E19574" w:rsidR="00EF1F81" w:rsidRDefault="00EF1F81" w:rsidP="00EF1F81">
      <w:pPr>
        <w:pStyle w:val="ListBullet"/>
        <w:numPr>
          <w:ilvl w:val="1"/>
          <w:numId w:val="3"/>
        </w:numPr>
      </w:pPr>
      <w:r>
        <w:t>Securing the flow of traffic</w:t>
      </w:r>
    </w:p>
    <w:p w14:paraId="56B04205" w14:textId="2BE67128" w:rsidR="00EF1F81" w:rsidRDefault="00EF1F81" w:rsidP="00EF1F81">
      <w:pPr>
        <w:pStyle w:val="ListBullet"/>
        <w:numPr>
          <w:ilvl w:val="1"/>
          <w:numId w:val="3"/>
        </w:numPr>
      </w:pPr>
      <w:r>
        <w:t>Securing and separating Network Segments</w:t>
      </w:r>
    </w:p>
    <w:p w14:paraId="632F6299" w14:textId="24FAA3B6" w:rsidR="00EF1F81" w:rsidRDefault="00EF1F81" w:rsidP="00EF1F81">
      <w:pPr>
        <w:pStyle w:val="ListBullet"/>
        <w:numPr>
          <w:ilvl w:val="1"/>
          <w:numId w:val="3"/>
        </w:numPr>
      </w:pPr>
      <w:r>
        <w:t xml:space="preserve">Ensuring Availability </w:t>
      </w:r>
    </w:p>
    <w:p w14:paraId="428FE2BF" w14:textId="489BEC3A" w:rsidR="00EF1F81" w:rsidRDefault="00EF1F81" w:rsidP="00EF1F81">
      <w:pPr>
        <w:pStyle w:val="ListBullet"/>
        <w:numPr>
          <w:ilvl w:val="1"/>
          <w:numId w:val="3"/>
        </w:numPr>
      </w:pPr>
      <w:r>
        <w:t xml:space="preserve">Reviewing security logs </w:t>
      </w:r>
    </w:p>
    <w:p w14:paraId="387A5858" w14:textId="1E0E1E11" w:rsidR="00EF1F81" w:rsidRDefault="00EF1F81" w:rsidP="00EF1F81">
      <w:pPr>
        <w:pStyle w:val="ListBullet"/>
      </w:pPr>
      <w:r>
        <w:t xml:space="preserve">Network Design Elements </w:t>
      </w:r>
    </w:p>
    <w:p w14:paraId="60865F97" w14:textId="1F3050B3" w:rsidR="00EF1F81" w:rsidRDefault="00EF1F81" w:rsidP="00EF1F81">
      <w:pPr>
        <w:pStyle w:val="ListBullet"/>
        <w:numPr>
          <w:ilvl w:val="1"/>
          <w:numId w:val="3"/>
        </w:numPr>
      </w:pPr>
      <w:r>
        <w:t>DMZ</w:t>
      </w:r>
    </w:p>
    <w:p w14:paraId="1EA44679" w14:textId="2E02A8AD" w:rsidR="00EF1F81" w:rsidRDefault="00EF1F81" w:rsidP="00EF1F81">
      <w:pPr>
        <w:pStyle w:val="ListBullet"/>
        <w:numPr>
          <w:ilvl w:val="1"/>
          <w:numId w:val="3"/>
        </w:numPr>
      </w:pPr>
      <w:r>
        <w:t>Subnetting</w:t>
      </w:r>
    </w:p>
    <w:p w14:paraId="1B94941C" w14:textId="64A1386B" w:rsidR="00EF1F81" w:rsidRDefault="00EF1F81" w:rsidP="00EF1F81">
      <w:pPr>
        <w:pStyle w:val="ListBullet"/>
        <w:numPr>
          <w:ilvl w:val="1"/>
          <w:numId w:val="3"/>
        </w:numPr>
      </w:pPr>
      <w:r>
        <w:t>VLANs, NAT, and PAT</w:t>
      </w:r>
    </w:p>
    <w:p w14:paraId="74D9DA86" w14:textId="1357F92A" w:rsidR="00EF1F81" w:rsidRDefault="00EF1F81" w:rsidP="00EF1F81">
      <w:pPr>
        <w:pStyle w:val="ListBullet"/>
        <w:numPr>
          <w:ilvl w:val="2"/>
          <w:numId w:val="3"/>
        </w:numPr>
      </w:pPr>
      <w:r>
        <w:t xml:space="preserve">Virtual Local Area Network, Network Address Translation, Port Address Translation </w:t>
      </w:r>
    </w:p>
    <w:p w14:paraId="30FE8AAA" w14:textId="1EBB98A7" w:rsidR="00EF1F81" w:rsidRDefault="00EF1F81" w:rsidP="00EF1F81">
      <w:pPr>
        <w:pStyle w:val="ListBullet"/>
        <w:numPr>
          <w:ilvl w:val="1"/>
          <w:numId w:val="3"/>
        </w:numPr>
      </w:pPr>
      <w:r>
        <w:lastRenderedPageBreak/>
        <w:t>Telephony, Remote Access, and NAC</w:t>
      </w:r>
    </w:p>
    <w:p w14:paraId="05F4E32B" w14:textId="6A061B22" w:rsidR="00EF1F81" w:rsidRDefault="00EF1F81" w:rsidP="00EF1F81">
      <w:pPr>
        <w:pStyle w:val="ListBullet"/>
        <w:numPr>
          <w:ilvl w:val="2"/>
          <w:numId w:val="3"/>
        </w:numPr>
      </w:pPr>
      <w:r>
        <w:t>IP based voice communication (VOIP)</w:t>
      </w:r>
    </w:p>
    <w:p w14:paraId="31726DC0" w14:textId="77777777" w:rsidR="00EF1F81" w:rsidRDefault="00EF1F81" w:rsidP="00EF1F81">
      <w:pPr>
        <w:pStyle w:val="ListBullet"/>
        <w:numPr>
          <w:ilvl w:val="2"/>
          <w:numId w:val="3"/>
        </w:numPr>
      </w:pPr>
      <w:r>
        <w:t>Traffic should be segmented with VLANS, increases security and can give it packet priority</w:t>
      </w:r>
    </w:p>
    <w:p w14:paraId="074BCE75" w14:textId="6F2A265D" w:rsidR="00EF1F81" w:rsidRDefault="00EF1F81" w:rsidP="00EF1F81">
      <w:pPr>
        <w:pStyle w:val="ListBullet"/>
        <w:numPr>
          <w:ilvl w:val="2"/>
          <w:numId w:val="3"/>
        </w:numPr>
      </w:pPr>
      <w:r>
        <w:t>NAC (network access/admission control) people working remotely</w:t>
      </w:r>
    </w:p>
    <w:p w14:paraId="02991EB8" w14:textId="3FFA6EF7" w:rsidR="00EF1F81" w:rsidRDefault="00EF1F81" w:rsidP="00EF1F81">
      <w:pPr>
        <w:pStyle w:val="ListBullet"/>
        <w:numPr>
          <w:ilvl w:val="2"/>
          <w:numId w:val="3"/>
        </w:numPr>
      </w:pPr>
      <w:r>
        <w:t>Can require anti-virus installed and up to date, certain OS/ patch level, or certain applications</w:t>
      </w:r>
    </w:p>
    <w:p w14:paraId="47346458" w14:textId="1617C05E" w:rsidR="00EF1F81" w:rsidRDefault="00EF1F81" w:rsidP="00EF1F81">
      <w:pPr>
        <w:pStyle w:val="ListBullet"/>
        <w:numPr>
          <w:ilvl w:val="2"/>
          <w:numId w:val="3"/>
        </w:numPr>
      </w:pPr>
      <w:r>
        <w:t>Good for BYOD</w:t>
      </w:r>
    </w:p>
    <w:p w14:paraId="057FE242" w14:textId="219944D5" w:rsidR="00EF1F81" w:rsidRDefault="00EF1F81" w:rsidP="00EF1F81">
      <w:pPr>
        <w:pStyle w:val="ListBullet"/>
        <w:numPr>
          <w:ilvl w:val="1"/>
          <w:numId w:val="3"/>
        </w:numPr>
      </w:pPr>
      <w:r>
        <w:t>Virtualization</w:t>
      </w:r>
    </w:p>
    <w:p w14:paraId="283B8714" w14:textId="20D3F39F" w:rsidR="00EF1F81" w:rsidRDefault="00EF1F81" w:rsidP="00EF1F81">
      <w:pPr>
        <w:pStyle w:val="ListBullet"/>
        <w:numPr>
          <w:ilvl w:val="2"/>
          <w:numId w:val="3"/>
        </w:numPr>
      </w:pPr>
      <w:r>
        <w:t xml:space="preserve">Workstations, servers, storage, networking </w:t>
      </w:r>
    </w:p>
    <w:p w14:paraId="7E35E024" w14:textId="2B965FB7" w:rsidR="00EF1F81" w:rsidRDefault="00EF1F81" w:rsidP="00EF1F81">
      <w:pPr>
        <w:pStyle w:val="ListBullet"/>
        <w:numPr>
          <w:ilvl w:val="2"/>
          <w:numId w:val="3"/>
        </w:numPr>
      </w:pPr>
      <w:proofErr w:type="spellStart"/>
      <w:r>
        <w:t>Vmware</w:t>
      </w:r>
      <w:proofErr w:type="spellEnd"/>
      <w:r>
        <w:t xml:space="preserve">, Microsoft Hyper-V, KVM, Oracle </w:t>
      </w:r>
    </w:p>
    <w:p w14:paraId="73E4CCEC" w14:textId="15287676" w:rsidR="00EF1F81" w:rsidRDefault="00EF1F81" w:rsidP="00EF1F81">
      <w:pPr>
        <w:pStyle w:val="ListBullet"/>
        <w:numPr>
          <w:ilvl w:val="2"/>
          <w:numId w:val="3"/>
        </w:numPr>
      </w:pPr>
      <w:r>
        <w:t>Lower infrastructure cost, increased licensing costs</w:t>
      </w:r>
    </w:p>
    <w:p w14:paraId="6AA348B0" w14:textId="4C553D45" w:rsidR="00EF1F81" w:rsidRDefault="00EF1F81" w:rsidP="00EF1F81">
      <w:pPr>
        <w:pStyle w:val="ListBullet"/>
        <w:numPr>
          <w:ilvl w:val="2"/>
          <w:numId w:val="3"/>
        </w:numPr>
      </w:pPr>
      <w:r>
        <w:t xml:space="preserve">Can perform the same functions as its physical counterpart </w:t>
      </w:r>
    </w:p>
    <w:p w14:paraId="3FC57C57" w14:textId="2E16B6FC" w:rsidR="00F07D1B" w:rsidRDefault="00F07D1B" w:rsidP="00EF1F81">
      <w:pPr>
        <w:pStyle w:val="ListBullet"/>
        <w:numPr>
          <w:ilvl w:val="2"/>
          <w:numId w:val="3"/>
        </w:numPr>
      </w:pPr>
      <w:proofErr w:type="spellStart"/>
      <w:r>
        <w:t>Vmware</w:t>
      </w:r>
      <w:proofErr w:type="spellEnd"/>
      <w:r>
        <w:t xml:space="preserve"> allows you to monitor </w:t>
      </w:r>
      <w:proofErr w:type="spellStart"/>
      <w:r>
        <w:t>cpu</w:t>
      </w:r>
      <w:proofErr w:type="spellEnd"/>
      <w:r>
        <w:t xml:space="preserve"> use, workload, memory use, </w:t>
      </w:r>
      <w:proofErr w:type="spellStart"/>
      <w:r>
        <w:t>etc</w:t>
      </w:r>
      <w:proofErr w:type="spellEnd"/>
      <w:r>
        <w:t xml:space="preserve"> for guests and systems, also gives historical data</w:t>
      </w:r>
    </w:p>
    <w:p w14:paraId="163FF13F" w14:textId="65769F4C" w:rsidR="00F07D1B" w:rsidRDefault="00F07D1B" w:rsidP="00F07D1B">
      <w:pPr>
        <w:pStyle w:val="ListBullet"/>
        <w:numPr>
          <w:ilvl w:val="1"/>
          <w:numId w:val="3"/>
        </w:numPr>
      </w:pPr>
      <w:r>
        <w:t>Cloud Concepts</w:t>
      </w:r>
    </w:p>
    <w:p w14:paraId="7A31D99F" w14:textId="0F9C8289" w:rsidR="00F07D1B" w:rsidRDefault="00F07D1B" w:rsidP="00F07D1B">
      <w:pPr>
        <w:pStyle w:val="ListBullet"/>
        <w:numPr>
          <w:ilvl w:val="2"/>
          <w:numId w:val="3"/>
        </w:numPr>
      </w:pPr>
      <w:r>
        <w:t>Gives automation and self-service, extension of virtualization</w:t>
      </w:r>
    </w:p>
    <w:p w14:paraId="02486C55" w14:textId="2E0EC92D" w:rsidR="00F07D1B" w:rsidRDefault="00F07D1B" w:rsidP="00F07D1B">
      <w:pPr>
        <w:pStyle w:val="ListBullet"/>
        <w:numPr>
          <w:ilvl w:val="2"/>
          <w:numId w:val="3"/>
        </w:numPr>
      </w:pPr>
      <w:r>
        <w:t>Infrastructure as a Service (IaaS)</w:t>
      </w:r>
    </w:p>
    <w:p w14:paraId="2F70B2F3" w14:textId="41E2DD0B" w:rsidR="00F07D1B" w:rsidRDefault="00F07D1B" w:rsidP="00F07D1B">
      <w:pPr>
        <w:pStyle w:val="ListBullet"/>
        <w:numPr>
          <w:ilvl w:val="2"/>
          <w:numId w:val="3"/>
        </w:numPr>
      </w:pPr>
      <w:r>
        <w:t>Platform as a Service (PaaS)</w:t>
      </w:r>
    </w:p>
    <w:p w14:paraId="0BA48CB5" w14:textId="7744A6E5" w:rsidR="00F07D1B" w:rsidRDefault="00F07D1B" w:rsidP="00F07D1B">
      <w:pPr>
        <w:pStyle w:val="ListBullet"/>
        <w:numPr>
          <w:ilvl w:val="2"/>
          <w:numId w:val="3"/>
        </w:numPr>
      </w:pPr>
      <w:r>
        <w:t>Software as a Service (</w:t>
      </w:r>
      <w:proofErr w:type="spellStart"/>
      <w:r>
        <w:t>Saas</w:t>
      </w:r>
      <w:proofErr w:type="spellEnd"/>
      <w:r>
        <w:t>)</w:t>
      </w:r>
    </w:p>
    <w:p w14:paraId="3746B594" w14:textId="64495D30" w:rsidR="00F07D1B" w:rsidRDefault="00F07D1B" w:rsidP="00F07D1B">
      <w:pPr>
        <w:pStyle w:val="ListBullet"/>
        <w:numPr>
          <w:ilvl w:val="2"/>
          <w:numId w:val="3"/>
        </w:numPr>
      </w:pPr>
      <w:r>
        <w:t xml:space="preserve">Increasing HA (High Availability) vs. DR (Disaster Recovery) </w:t>
      </w:r>
    </w:p>
    <w:p w14:paraId="2E2BE051" w14:textId="5A66C203" w:rsidR="00F07D1B" w:rsidRDefault="00F07D1B" w:rsidP="00F07D1B">
      <w:pPr>
        <w:pStyle w:val="ListBullet"/>
        <w:numPr>
          <w:ilvl w:val="2"/>
          <w:numId w:val="3"/>
        </w:numPr>
      </w:pPr>
      <w:r>
        <w:t xml:space="preserve">CAPEX to OPEX (Capital Expenditures to Operating Expenses) don’t have to invest as heavily into hardware, configuration, etc. </w:t>
      </w:r>
    </w:p>
    <w:p w14:paraId="3DCC1C4E" w14:textId="332DD996" w:rsidR="00F07D1B" w:rsidRDefault="00F07D1B" w:rsidP="00F07D1B">
      <w:pPr>
        <w:pStyle w:val="ListBullet"/>
        <w:numPr>
          <w:ilvl w:val="2"/>
          <w:numId w:val="3"/>
        </w:numPr>
      </w:pPr>
      <w:r>
        <w:t xml:space="preserve">AWS </w:t>
      </w:r>
    </w:p>
    <w:p w14:paraId="5147401A" w14:textId="1AD7813E" w:rsidR="00B61275" w:rsidRDefault="00B61275" w:rsidP="00B61275">
      <w:pPr>
        <w:pStyle w:val="ListBullet"/>
        <w:numPr>
          <w:ilvl w:val="1"/>
          <w:numId w:val="3"/>
        </w:numPr>
      </w:pPr>
      <w:r>
        <w:lastRenderedPageBreak/>
        <w:t>Layered Security</w:t>
      </w:r>
    </w:p>
    <w:p w14:paraId="3573141E" w14:textId="22E75866" w:rsidR="00B61275" w:rsidRDefault="00B61275" w:rsidP="00B61275">
      <w:pPr>
        <w:pStyle w:val="ListBullet"/>
        <w:numPr>
          <w:ilvl w:val="2"/>
          <w:numId w:val="3"/>
        </w:numPr>
      </w:pPr>
      <w:r>
        <w:t>Multi-tiered approach</w:t>
      </w:r>
    </w:p>
    <w:p w14:paraId="5885DFCB" w14:textId="77F68F93" w:rsidR="00B61275" w:rsidRDefault="00B61275" w:rsidP="00B61275">
      <w:pPr>
        <w:pStyle w:val="ListBullet"/>
        <w:numPr>
          <w:ilvl w:val="2"/>
          <w:numId w:val="3"/>
        </w:numPr>
      </w:pPr>
      <w:r>
        <w:t>Physical: Guards, locks, cameras, badge assess areas</w:t>
      </w:r>
    </w:p>
    <w:p w14:paraId="48EEF150" w14:textId="14747537" w:rsidR="00B61275" w:rsidRDefault="00B61275" w:rsidP="00B61275">
      <w:pPr>
        <w:pStyle w:val="ListBullet"/>
        <w:numPr>
          <w:ilvl w:val="2"/>
          <w:numId w:val="3"/>
        </w:numPr>
      </w:pPr>
      <w:r>
        <w:t xml:space="preserve">Tech: Network access controls, Desktop/server access controls, Strong passwords, anti-virus, Malware detection, intrusion detection/prevention systems </w:t>
      </w:r>
    </w:p>
    <w:p w14:paraId="52C178F9" w14:textId="46D1F566" w:rsidR="00B61275" w:rsidRDefault="00B61275" w:rsidP="00B61275">
      <w:pPr>
        <w:pStyle w:val="ListBullet"/>
      </w:pPr>
      <w:r>
        <w:t xml:space="preserve">Common Protocols and services </w:t>
      </w:r>
    </w:p>
    <w:p w14:paraId="72050D09" w14:textId="51CF3FC2" w:rsidR="00B61275" w:rsidRDefault="00BB7C4A" w:rsidP="00B61275">
      <w:pPr>
        <w:pStyle w:val="ListBullet"/>
        <w:numPr>
          <w:ilvl w:val="1"/>
          <w:numId w:val="3"/>
        </w:numPr>
      </w:pPr>
      <w:r>
        <w:t>OSI Model</w:t>
      </w:r>
    </w:p>
    <w:p w14:paraId="1A8C9F0F" w14:textId="2CB7BC13" w:rsidR="00BB7C4A" w:rsidRDefault="00BB7C4A" w:rsidP="00BB7C4A">
      <w:pPr>
        <w:pStyle w:val="ListBullet"/>
        <w:numPr>
          <w:ilvl w:val="2"/>
          <w:numId w:val="3"/>
        </w:numPr>
      </w:pPr>
      <w:r>
        <w:t xml:space="preserve">7 parts: Application Presentation, Session, transport, network, datalink, physical (“All People Seem </w:t>
      </w:r>
      <w:proofErr w:type="gramStart"/>
      <w:r>
        <w:t>To</w:t>
      </w:r>
      <w:proofErr w:type="gramEnd"/>
      <w:r>
        <w:t xml:space="preserve"> Need Data Processing”)</w:t>
      </w:r>
    </w:p>
    <w:p w14:paraId="1FB6DF33" w14:textId="27EC434E" w:rsidR="00BB7C4A" w:rsidRDefault="00BB7C4A" w:rsidP="00BB7C4A">
      <w:pPr>
        <w:pStyle w:val="ListBullet"/>
        <w:numPr>
          <w:ilvl w:val="0"/>
          <w:numId w:val="0"/>
        </w:numPr>
        <w:ind w:left="432" w:hanging="432"/>
      </w:pPr>
      <w:r>
        <w:rPr>
          <w:noProof/>
          <w:lang w:eastAsia="en-US"/>
        </w:rPr>
        <w:drawing>
          <wp:inline distT="0" distB="0" distL="0" distR="0" wp14:anchorId="428AB216" wp14:editId="48596108">
            <wp:extent cx="5930900" cy="3835400"/>
            <wp:effectExtent l="0" t="0" r="12700" b="0"/>
            <wp:docPr id="2" name="Picture 2" descr="../../Screen%20Shot%202016-07-16%20at%204.00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07-16%20at%204.00.4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7BF" w14:textId="59FB1A79" w:rsidR="00BB7C4A" w:rsidRDefault="00BB7C4A" w:rsidP="00BB7C4A">
      <w:pPr>
        <w:pStyle w:val="ListBullet"/>
        <w:numPr>
          <w:ilvl w:val="2"/>
          <w:numId w:val="3"/>
        </w:numPr>
      </w:pPr>
      <w:r>
        <w:t xml:space="preserve">Important because makes things easier to change and modify (abstraction) </w:t>
      </w:r>
    </w:p>
    <w:p w14:paraId="7CCAF76A" w14:textId="1B7C86D6" w:rsidR="005259C2" w:rsidRDefault="005259C2" w:rsidP="005259C2">
      <w:pPr>
        <w:pStyle w:val="ListBullet"/>
        <w:numPr>
          <w:ilvl w:val="2"/>
          <w:numId w:val="3"/>
        </w:numPr>
      </w:pPr>
      <w:r>
        <w:lastRenderedPageBreak/>
        <w:t>Common application Layer protocols and ports</w:t>
      </w:r>
      <w:r>
        <w:rPr>
          <w:noProof/>
          <w:lang w:eastAsia="en-US"/>
        </w:rPr>
        <w:drawing>
          <wp:inline distT="0" distB="0" distL="0" distR="0" wp14:anchorId="75C4DBB7" wp14:editId="12B73409">
            <wp:extent cx="4177665" cy="2159000"/>
            <wp:effectExtent l="0" t="0" r="0" b="0"/>
            <wp:docPr id="3" name="Picture 3" descr="../../Screen%20Shot%202016-07-16%20at%204.06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6-07-16%20at%204.06.5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8A73" w14:textId="2D7F7E8F" w:rsidR="005259C2" w:rsidRDefault="005259C2" w:rsidP="005259C2">
      <w:pPr>
        <w:pStyle w:val="ListBullet"/>
        <w:numPr>
          <w:ilvl w:val="3"/>
          <w:numId w:val="3"/>
        </w:numPr>
      </w:pPr>
      <w:r>
        <w:t>FTP: file transport Protocol</w:t>
      </w:r>
    </w:p>
    <w:p w14:paraId="55AFB3CE" w14:textId="4ED44F29" w:rsidR="005259C2" w:rsidRDefault="005259C2" w:rsidP="005259C2">
      <w:pPr>
        <w:pStyle w:val="ListBullet"/>
        <w:numPr>
          <w:ilvl w:val="3"/>
          <w:numId w:val="3"/>
        </w:numPr>
      </w:pPr>
      <w:r>
        <w:t>FTPS: file transport protocol secure</w:t>
      </w:r>
    </w:p>
    <w:p w14:paraId="0339789A" w14:textId="65CD8CA2" w:rsidR="005259C2" w:rsidRDefault="005259C2" w:rsidP="005259C2">
      <w:pPr>
        <w:pStyle w:val="ListBullet"/>
        <w:numPr>
          <w:ilvl w:val="3"/>
          <w:numId w:val="3"/>
        </w:numPr>
      </w:pPr>
      <w:r>
        <w:t>SSH and SCP: secure shell / secure copy way to log into remote devices securely</w:t>
      </w:r>
    </w:p>
    <w:p w14:paraId="0F26FD3B" w14:textId="42DF9ED6" w:rsidR="005259C2" w:rsidRDefault="005259C2" w:rsidP="005259C2">
      <w:pPr>
        <w:pStyle w:val="ListBullet"/>
        <w:numPr>
          <w:ilvl w:val="3"/>
          <w:numId w:val="3"/>
        </w:numPr>
      </w:pPr>
      <w:r>
        <w:t xml:space="preserve">Telnet: used for remote access and configuration, disable if possible. Insecure, communicates in clear text and is open to packet sniffers </w:t>
      </w:r>
    </w:p>
    <w:p w14:paraId="3BA84EB1" w14:textId="17DD5CF9" w:rsidR="005259C2" w:rsidRDefault="005259C2" w:rsidP="005259C2">
      <w:pPr>
        <w:pStyle w:val="ListBullet"/>
        <w:numPr>
          <w:ilvl w:val="3"/>
          <w:numId w:val="3"/>
        </w:numPr>
      </w:pPr>
      <w:r>
        <w:t>SMTP: simple mail transport protocol. POP and IMAP moves email from server to client. No encryption inherent in the protocol, should use S/MIME or PGP for encryption. Disable the SMTP open relay feature to limit SPAM and relay attacks</w:t>
      </w:r>
    </w:p>
    <w:p w14:paraId="0AE96799" w14:textId="37380491" w:rsidR="008F5A8D" w:rsidRDefault="008F5A8D" w:rsidP="005259C2">
      <w:pPr>
        <w:pStyle w:val="ListBullet"/>
        <w:numPr>
          <w:ilvl w:val="3"/>
          <w:numId w:val="3"/>
        </w:numPr>
      </w:pPr>
      <w:r>
        <w:t xml:space="preserve">DNS: Domain name server </w:t>
      </w:r>
    </w:p>
    <w:p w14:paraId="7B13FA0D" w14:textId="22422E80" w:rsidR="008F5A8D" w:rsidRDefault="008F5A8D" w:rsidP="008F5A8D">
      <w:pPr>
        <w:pStyle w:val="ListBullet"/>
        <w:numPr>
          <w:ilvl w:val="2"/>
          <w:numId w:val="3"/>
        </w:numPr>
      </w:pPr>
      <w:r>
        <w:lastRenderedPageBreak/>
        <w:t xml:space="preserve">Common application layer protocols and ports cont. </w:t>
      </w:r>
      <w:r>
        <w:rPr>
          <w:noProof/>
          <w:lang w:eastAsia="en-US"/>
        </w:rPr>
        <w:drawing>
          <wp:inline distT="0" distB="0" distL="0" distR="0" wp14:anchorId="4BC3009D" wp14:editId="3CD7AEB1">
            <wp:extent cx="4406265" cy="2044700"/>
            <wp:effectExtent l="0" t="0" r="0" b="12700"/>
            <wp:docPr id="4" name="Picture 4" descr="../../Screen%20Shot%202016-07-16%20at%204.16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6-07-16%20at%204.16.5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92FE" w14:textId="4184999F" w:rsidR="008F5A8D" w:rsidRDefault="008F5A8D" w:rsidP="008F5A8D">
      <w:pPr>
        <w:pStyle w:val="ListBullet"/>
        <w:numPr>
          <w:ilvl w:val="3"/>
          <w:numId w:val="3"/>
        </w:numPr>
      </w:pPr>
      <w:r>
        <w:t>TFTP: Trivial File Transfer Protocol, no authentication or encryption, should be disabled whenever possible</w:t>
      </w:r>
    </w:p>
    <w:p w14:paraId="17062F0C" w14:textId="7A4F9135" w:rsidR="008F5A8D" w:rsidRDefault="008F5A8D" w:rsidP="008F5A8D">
      <w:pPr>
        <w:pStyle w:val="ListBullet"/>
        <w:numPr>
          <w:ilvl w:val="3"/>
          <w:numId w:val="3"/>
        </w:numPr>
      </w:pPr>
      <w:r>
        <w:t>HTTP: hypertext transfer Protocol, no encryption or authentication, vulnerable to man in the middle attacks</w:t>
      </w:r>
    </w:p>
    <w:p w14:paraId="2E98EE73" w14:textId="59829A1C" w:rsidR="008F5A8D" w:rsidRDefault="008F5A8D" w:rsidP="008F5A8D">
      <w:pPr>
        <w:pStyle w:val="ListBullet"/>
        <w:numPr>
          <w:ilvl w:val="3"/>
          <w:numId w:val="3"/>
        </w:numPr>
      </w:pPr>
      <w:r>
        <w:t xml:space="preserve">HTTPS: hypertext transfer protocol secure, only as strong as the TLS layer, requires a trusted certificate. </w:t>
      </w:r>
    </w:p>
    <w:p w14:paraId="12B939F4" w14:textId="07AD2E1B" w:rsidR="008F5A8D" w:rsidRDefault="008F5A8D" w:rsidP="008F5A8D">
      <w:pPr>
        <w:pStyle w:val="ListBullet"/>
        <w:numPr>
          <w:ilvl w:val="3"/>
          <w:numId w:val="3"/>
        </w:numPr>
      </w:pPr>
      <w:r>
        <w:t xml:space="preserve">SSL/TLS: secure sockets layer and transport layer security, adds confidentiality and data integrity by encapsulating other protocols, initiates </w:t>
      </w:r>
      <w:proofErr w:type="spellStart"/>
      <w:r>
        <w:t>stateful</w:t>
      </w:r>
      <w:proofErr w:type="spellEnd"/>
      <w:r>
        <w:t xml:space="preserve"> session with handshakes </w:t>
      </w:r>
    </w:p>
    <w:p w14:paraId="7305BE0E" w14:textId="49B3AE78" w:rsidR="008F5A8D" w:rsidRDefault="008F5A8D" w:rsidP="008F5A8D">
      <w:pPr>
        <w:pStyle w:val="ListBullet"/>
        <w:numPr>
          <w:ilvl w:val="3"/>
          <w:numId w:val="3"/>
        </w:numPr>
      </w:pPr>
      <w:r>
        <w:t>SFTP: Secure FTP, tunnels through SSL</w:t>
      </w:r>
    </w:p>
    <w:p w14:paraId="791E2D90" w14:textId="08D3BD77" w:rsidR="008F5A8D" w:rsidRDefault="008F5A8D" w:rsidP="008F5A8D">
      <w:pPr>
        <w:pStyle w:val="ListBullet"/>
        <w:numPr>
          <w:ilvl w:val="3"/>
          <w:numId w:val="3"/>
        </w:numPr>
      </w:pPr>
      <w:r>
        <w:t xml:space="preserve">SNMP: Simple network management protocol </w:t>
      </w:r>
    </w:p>
    <w:p w14:paraId="349FBCDD" w14:textId="45DC9A1A" w:rsidR="00DC0857" w:rsidRDefault="00DC0857" w:rsidP="00DC0857">
      <w:pPr>
        <w:pStyle w:val="ListBullet"/>
        <w:numPr>
          <w:ilvl w:val="1"/>
          <w:numId w:val="3"/>
        </w:numPr>
      </w:pPr>
      <w:r>
        <w:t xml:space="preserve">Transport Layer Protocols </w:t>
      </w:r>
    </w:p>
    <w:p w14:paraId="6F1D2E78" w14:textId="3B10B03C" w:rsidR="00DC0857" w:rsidRDefault="00DC0857" w:rsidP="00DC0857">
      <w:pPr>
        <w:pStyle w:val="ListBullet"/>
        <w:numPr>
          <w:ilvl w:val="2"/>
          <w:numId w:val="3"/>
        </w:numPr>
      </w:pPr>
      <w:r>
        <w:t xml:space="preserve">TCP: Transmission control protocol, can be used to execute and DDOS </w:t>
      </w:r>
    </w:p>
    <w:p w14:paraId="4C34E57F" w14:textId="6F164EDE" w:rsidR="00DC0857" w:rsidRDefault="00DC0857" w:rsidP="00DC0857">
      <w:pPr>
        <w:pStyle w:val="ListBullet"/>
        <w:numPr>
          <w:ilvl w:val="2"/>
          <w:numId w:val="3"/>
        </w:numPr>
      </w:pPr>
      <w:r>
        <w:t xml:space="preserve">UDP: User Datagram Protocol </w:t>
      </w:r>
    </w:p>
    <w:p w14:paraId="2938DA97" w14:textId="34B99CFF" w:rsidR="000355DA" w:rsidRDefault="000355DA" w:rsidP="000355DA">
      <w:pPr>
        <w:pStyle w:val="ListBullet"/>
        <w:numPr>
          <w:ilvl w:val="1"/>
          <w:numId w:val="3"/>
        </w:numPr>
      </w:pPr>
      <w:r>
        <w:t>Internet Layer Protocols</w:t>
      </w:r>
    </w:p>
    <w:p w14:paraId="0526989E" w14:textId="02CA7DA9" w:rsidR="000355DA" w:rsidRDefault="000355DA" w:rsidP="000355DA">
      <w:pPr>
        <w:pStyle w:val="ListBullet"/>
        <w:numPr>
          <w:ilvl w:val="2"/>
          <w:numId w:val="3"/>
        </w:numPr>
      </w:pPr>
      <w:r>
        <w:t>IPv4/IPv6: two address schemes, doesn’t verify message accuracy (TCP) handles that, IPv6 has built in security</w:t>
      </w:r>
    </w:p>
    <w:p w14:paraId="696FD851" w14:textId="044EB6EB" w:rsidR="000355DA" w:rsidRDefault="000355DA" w:rsidP="000355DA">
      <w:pPr>
        <w:pStyle w:val="ListBullet"/>
        <w:numPr>
          <w:ilvl w:val="2"/>
          <w:numId w:val="3"/>
        </w:numPr>
      </w:pPr>
      <w:r>
        <w:lastRenderedPageBreak/>
        <w:t>ICMP: Internet control message protocol, echo reply and echo request to test connectivity, useful for reporting and maintenance. Vulnerable to ping-of-death and Smurf attacks</w:t>
      </w:r>
    </w:p>
    <w:p w14:paraId="711D18D6" w14:textId="0828BC4C" w:rsidR="000355DA" w:rsidRDefault="000355DA" w:rsidP="000355DA">
      <w:pPr>
        <w:pStyle w:val="ListBullet"/>
        <w:numPr>
          <w:ilvl w:val="2"/>
          <w:numId w:val="3"/>
        </w:numPr>
      </w:pPr>
      <w:r>
        <w:t xml:space="preserve">ARP/RARP: Address Resolution Protocol/ Reverse ARP translates IP address to MAC address, no authentication, vulnerable to ARP spoofing, can be used for man in the middle attacks </w:t>
      </w:r>
    </w:p>
    <w:p w14:paraId="1DCC6DBA" w14:textId="200AD7D3" w:rsidR="000355DA" w:rsidRDefault="000355DA" w:rsidP="000355DA">
      <w:pPr>
        <w:pStyle w:val="ListBullet"/>
        <w:numPr>
          <w:ilvl w:val="1"/>
          <w:numId w:val="3"/>
        </w:numPr>
      </w:pPr>
      <w:r>
        <w:t>SAN Protocols</w:t>
      </w:r>
    </w:p>
    <w:p w14:paraId="469A424D" w14:textId="2404F517" w:rsidR="000355DA" w:rsidRDefault="000355DA" w:rsidP="000355DA">
      <w:pPr>
        <w:pStyle w:val="ListBullet"/>
        <w:numPr>
          <w:ilvl w:val="2"/>
          <w:numId w:val="3"/>
        </w:numPr>
      </w:pPr>
      <w:r>
        <w:t xml:space="preserve">Storage Area network, Fiber channel is predominant Protocol </w:t>
      </w:r>
    </w:p>
    <w:p w14:paraId="5B06840E" w14:textId="5F39E06B" w:rsidR="000355DA" w:rsidRDefault="000355DA" w:rsidP="000355DA">
      <w:pPr>
        <w:pStyle w:val="ListBullet"/>
        <w:numPr>
          <w:ilvl w:val="2"/>
          <w:numId w:val="3"/>
        </w:numPr>
      </w:pPr>
      <w:r>
        <w:t xml:space="preserve">Transports SCSI (small computer systems interface) </w:t>
      </w:r>
    </w:p>
    <w:p w14:paraId="11FA034B" w14:textId="34F17AEC" w:rsidR="000355DA" w:rsidRDefault="000355DA" w:rsidP="000355DA">
      <w:pPr>
        <w:pStyle w:val="ListBullet"/>
        <w:numPr>
          <w:ilvl w:val="2"/>
          <w:numId w:val="3"/>
        </w:numPr>
      </w:pPr>
      <w:r>
        <w:t xml:space="preserve">Can run at 2, 4, 8, or 16 </w:t>
      </w:r>
      <w:proofErr w:type="spellStart"/>
      <w:r>
        <w:t>gbps</w:t>
      </w:r>
      <w:proofErr w:type="spellEnd"/>
      <w:r>
        <w:t xml:space="preserve"> </w:t>
      </w:r>
    </w:p>
    <w:p w14:paraId="4A635213" w14:textId="4AEE48EF" w:rsidR="000355DA" w:rsidRDefault="000355DA" w:rsidP="000355DA">
      <w:pPr>
        <w:pStyle w:val="ListBullet"/>
        <w:numPr>
          <w:ilvl w:val="1"/>
          <w:numId w:val="3"/>
        </w:numPr>
      </w:pPr>
      <w:r>
        <w:t xml:space="preserve">Know which ones are secure and which ones aren’t, know common ports </w:t>
      </w:r>
    </w:p>
    <w:p w14:paraId="3270E5B2" w14:textId="24C36020" w:rsidR="000355DA" w:rsidRDefault="000355DA" w:rsidP="000355DA">
      <w:pPr>
        <w:pStyle w:val="ListBullet"/>
      </w:pPr>
      <w:r>
        <w:t xml:space="preserve">Wireless Security </w:t>
      </w:r>
    </w:p>
    <w:p w14:paraId="472D0270" w14:textId="4424A591" w:rsidR="000355DA" w:rsidRDefault="000355DA" w:rsidP="000355DA">
      <w:pPr>
        <w:pStyle w:val="ListBullet"/>
        <w:numPr>
          <w:ilvl w:val="1"/>
          <w:numId w:val="3"/>
        </w:numPr>
      </w:pPr>
      <w:r>
        <w:t>WEP: Wired Equivalence Protocol, many vulnerabilities, not safe</w:t>
      </w:r>
      <w:r w:rsidR="00B36D05">
        <w:t xml:space="preserve">, 24-bit encryption </w:t>
      </w:r>
    </w:p>
    <w:p w14:paraId="764B7281" w14:textId="721A5601" w:rsidR="000355DA" w:rsidRDefault="000355DA" w:rsidP="000355DA">
      <w:pPr>
        <w:pStyle w:val="ListBullet"/>
        <w:numPr>
          <w:ilvl w:val="1"/>
          <w:numId w:val="3"/>
        </w:numPr>
      </w:pPr>
      <w:r>
        <w:t>WPA/WPA2: WIFI</w:t>
      </w:r>
      <w:r w:rsidR="00B36D05">
        <w:t xml:space="preserve"> Protected access, more safe, 128-bit encryption. WPA2 uses CCMP for enhanced security CC-MAC (Counter Message Cipher Block Chaining message authentication code protocol) WPA is backwards compatible with WEP </w:t>
      </w:r>
    </w:p>
    <w:p w14:paraId="63DB8C0B" w14:textId="7ED1E095" w:rsidR="000355DA" w:rsidRDefault="00B36D05" w:rsidP="000355DA">
      <w:pPr>
        <w:pStyle w:val="ListBullet"/>
        <w:numPr>
          <w:ilvl w:val="1"/>
          <w:numId w:val="3"/>
        </w:numPr>
      </w:pPr>
      <w:r>
        <w:t xml:space="preserve">How wireless hacking works: set up rogue access point to block our network, then set up a similar network (evil twin) to fool someone connecting to the network. Then can ask for username and password to get their credentials. </w:t>
      </w:r>
    </w:p>
    <w:p w14:paraId="72AD563A" w14:textId="07692F2B" w:rsidR="00B36D05" w:rsidRDefault="00B36D05" w:rsidP="000355DA">
      <w:pPr>
        <w:pStyle w:val="ListBullet"/>
        <w:numPr>
          <w:ilvl w:val="1"/>
          <w:numId w:val="3"/>
        </w:numPr>
      </w:pPr>
      <w:r>
        <w:t>Use Penetration testing tools to compromise WEP and WPA/WPA2, Kali Linux is one,</w:t>
      </w:r>
      <w:r w:rsidR="00825D74">
        <w:t xml:space="preserve"> lets you locate wireless networks, can capture packets and de-authenticate packets to kick users </w:t>
      </w:r>
      <w:r w:rsidR="00825D74">
        <w:lastRenderedPageBreak/>
        <w:t xml:space="preserve">off of network and then capture their log in attempt info, then use a dictionary to rehash the password </w:t>
      </w:r>
    </w:p>
    <w:p w14:paraId="694328BC" w14:textId="2DE3AC55" w:rsidR="00825D74" w:rsidRDefault="00825D74" w:rsidP="000355DA">
      <w:pPr>
        <w:pStyle w:val="ListBullet"/>
        <w:numPr>
          <w:ilvl w:val="1"/>
          <w:numId w:val="3"/>
        </w:numPr>
      </w:pPr>
      <w:r>
        <w:t xml:space="preserve">EAP: Extensible Authentication Protocol, 5 types of </w:t>
      </w:r>
      <w:proofErr w:type="spellStart"/>
      <w:r>
        <w:t>Eap</w:t>
      </w:r>
      <w:proofErr w:type="spellEnd"/>
    </w:p>
    <w:p w14:paraId="349AB377" w14:textId="2CB60539" w:rsidR="00825D74" w:rsidRDefault="00825D74" w:rsidP="00825D74">
      <w:pPr>
        <w:pStyle w:val="ListBullet"/>
        <w:numPr>
          <w:ilvl w:val="2"/>
          <w:numId w:val="3"/>
        </w:numPr>
      </w:pPr>
      <w:r>
        <w:t>EAP-TLS</w:t>
      </w:r>
    </w:p>
    <w:p w14:paraId="1256F307" w14:textId="530FD36C" w:rsidR="00825D74" w:rsidRDefault="00825D74" w:rsidP="00825D74">
      <w:pPr>
        <w:pStyle w:val="ListBullet"/>
        <w:numPr>
          <w:ilvl w:val="2"/>
          <w:numId w:val="3"/>
        </w:numPr>
      </w:pPr>
      <w:r>
        <w:t>EAP-PSK</w:t>
      </w:r>
    </w:p>
    <w:p w14:paraId="5DF31F97" w14:textId="19CEDBED" w:rsidR="00825D74" w:rsidRDefault="00825D74" w:rsidP="00825D74">
      <w:pPr>
        <w:pStyle w:val="ListBullet"/>
        <w:numPr>
          <w:ilvl w:val="2"/>
          <w:numId w:val="3"/>
        </w:numPr>
      </w:pPr>
      <w:r>
        <w:t>EAP-MD5</w:t>
      </w:r>
    </w:p>
    <w:p w14:paraId="212EC1D5" w14:textId="199C2172" w:rsidR="00825D74" w:rsidRDefault="00825D74" w:rsidP="00825D74">
      <w:pPr>
        <w:pStyle w:val="ListBullet"/>
        <w:numPr>
          <w:ilvl w:val="2"/>
          <w:numId w:val="3"/>
        </w:numPr>
      </w:pPr>
      <w:r>
        <w:t xml:space="preserve">LEAP – light weight extensible authentication protocol, created by Cisco to stop WEP insecurity, easy to configure, no digital certificates, since been deprecated </w:t>
      </w:r>
    </w:p>
    <w:p w14:paraId="2FD7DAE1" w14:textId="0FF39956" w:rsidR="00825D74" w:rsidRDefault="00825D74" w:rsidP="00825D74">
      <w:pPr>
        <w:pStyle w:val="ListBullet"/>
        <w:numPr>
          <w:ilvl w:val="2"/>
          <w:numId w:val="3"/>
        </w:numPr>
      </w:pPr>
      <w:r>
        <w:t>PEAP – created by Cisco, RSA, and Microsoft, digital certificate used on the authentication server, establishes encrypted channel between client and server via TLS tunnel</w:t>
      </w:r>
    </w:p>
    <w:p w14:paraId="06069924" w14:textId="77777777" w:rsidR="00685270" w:rsidRDefault="00825D74" w:rsidP="00685270">
      <w:pPr>
        <w:pStyle w:val="ListBullet"/>
        <w:numPr>
          <w:ilvl w:val="1"/>
          <w:numId w:val="3"/>
        </w:numPr>
      </w:pPr>
      <w:r>
        <w:t>Best Practices:</w:t>
      </w:r>
    </w:p>
    <w:p w14:paraId="19286C03" w14:textId="462DB0C7" w:rsidR="00825D74" w:rsidRDefault="00825D74" w:rsidP="00685270">
      <w:pPr>
        <w:pStyle w:val="ListBullet"/>
        <w:numPr>
          <w:ilvl w:val="2"/>
          <w:numId w:val="3"/>
        </w:numPr>
      </w:pPr>
      <w:r>
        <w:t xml:space="preserve"> Name network something </w:t>
      </w:r>
      <w:r w:rsidR="00685270">
        <w:t>generic</w:t>
      </w:r>
    </w:p>
    <w:p w14:paraId="0F4E3158" w14:textId="12282245" w:rsidR="00825D74" w:rsidRDefault="00825D74" w:rsidP="00685270">
      <w:pPr>
        <w:pStyle w:val="ListBullet"/>
        <w:numPr>
          <w:ilvl w:val="2"/>
          <w:numId w:val="3"/>
        </w:numPr>
      </w:pPr>
      <w:r>
        <w:t>Disabling SSID Broadcast is a waste of time because SSID can be sniffed anyway</w:t>
      </w:r>
    </w:p>
    <w:p w14:paraId="28B76538" w14:textId="4E3BD607" w:rsidR="00825D74" w:rsidRDefault="00825D74" w:rsidP="00685270">
      <w:pPr>
        <w:pStyle w:val="ListBullet"/>
        <w:numPr>
          <w:ilvl w:val="2"/>
          <w:numId w:val="3"/>
        </w:numPr>
      </w:pPr>
      <w:r>
        <w:t xml:space="preserve">Use MAC filtering, Pre-select what mac addresses can connect to the WIFI network (still vulnerable to MAC spoofing) </w:t>
      </w:r>
    </w:p>
    <w:p w14:paraId="1EB2D902" w14:textId="725F36E8" w:rsidR="00825D74" w:rsidRDefault="00825D74" w:rsidP="00685270">
      <w:pPr>
        <w:pStyle w:val="ListBullet"/>
        <w:numPr>
          <w:ilvl w:val="2"/>
          <w:numId w:val="3"/>
        </w:numPr>
      </w:pPr>
      <w:r>
        <w:t>Common Sense – Change default admin username and PW, use strongest encryption/ authentication available</w:t>
      </w:r>
    </w:p>
    <w:p w14:paraId="0683415F" w14:textId="771EB077" w:rsidR="00825D74" w:rsidRDefault="00825D74" w:rsidP="00685270">
      <w:pPr>
        <w:pStyle w:val="ListBullet"/>
        <w:numPr>
          <w:ilvl w:val="2"/>
          <w:numId w:val="3"/>
        </w:numPr>
      </w:pPr>
      <w:r>
        <w:t xml:space="preserve">Keep access points up to date (patches and firmware) </w:t>
      </w:r>
    </w:p>
    <w:p w14:paraId="742E20FF" w14:textId="5A5576FF" w:rsidR="00825D74" w:rsidRDefault="00825D74" w:rsidP="00685270">
      <w:pPr>
        <w:pStyle w:val="ListBullet"/>
        <w:numPr>
          <w:ilvl w:val="2"/>
          <w:numId w:val="3"/>
        </w:numPr>
      </w:pPr>
      <w:r>
        <w:t>Antenna Placement- should be placed near the center of the area to be covered, antennas can be internal or external, Antennas can be omnidirectional or</w:t>
      </w:r>
      <w:r w:rsidR="00685270">
        <w:t xml:space="preserve"> </w:t>
      </w:r>
      <w:r>
        <w:t xml:space="preserve">unidirectional </w:t>
      </w:r>
    </w:p>
    <w:p w14:paraId="61E38CB2" w14:textId="7E1D8B81" w:rsidR="00685270" w:rsidRDefault="00685270" w:rsidP="00685270">
      <w:pPr>
        <w:pStyle w:val="ListBullet"/>
        <w:numPr>
          <w:ilvl w:val="1"/>
          <w:numId w:val="3"/>
        </w:numPr>
      </w:pPr>
      <w:r>
        <w:t>War Driving and War Chalking</w:t>
      </w:r>
    </w:p>
    <w:p w14:paraId="4DEFA86F" w14:textId="49DEDD23" w:rsidR="00685270" w:rsidRDefault="00685270" w:rsidP="00685270">
      <w:pPr>
        <w:pStyle w:val="ListBullet"/>
        <w:numPr>
          <w:ilvl w:val="2"/>
          <w:numId w:val="3"/>
        </w:numPr>
      </w:pPr>
      <w:r>
        <w:lastRenderedPageBreak/>
        <w:t>People will drive by with can-</w:t>
      </w:r>
      <w:proofErr w:type="spellStart"/>
      <w:r>
        <w:t>tenas</w:t>
      </w:r>
      <w:proofErr w:type="spellEnd"/>
      <w:r>
        <w:t xml:space="preserve"> to assess signal strength, SSID broadcast, encryption etc. </w:t>
      </w:r>
    </w:p>
    <w:p w14:paraId="4E7DC441" w14:textId="05D6544C" w:rsidR="00685270" w:rsidRDefault="00685270" w:rsidP="00685270">
      <w:pPr>
        <w:pStyle w:val="ListBullet"/>
        <w:numPr>
          <w:ilvl w:val="2"/>
          <w:numId w:val="3"/>
        </w:numPr>
      </w:pPr>
      <w:r>
        <w:t xml:space="preserve">War Chalking involves using chalk to signal information about what types of networks are present </w:t>
      </w:r>
    </w:p>
    <w:p w14:paraId="0A6C8D27" w14:textId="37DA9F7C" w:rsidR="00685270" w:rsidRDefault="00685270" w:rsidP="00685270">
      <w:pPr>
        <w:pStyle w:val="ListBullet"/>
        <w:numPr>
          <w:ilvl w:val="1"/>
          <w:numId w:val="3"/>
        </w:numPr>
      </w:pPr>
      <w:r>
        <w:t>Captive Portal</w:t>
      </w:r>
    </w:p>
    <w:p w14:paraId="016FC4B9" w14:textId="79ED169D" w:rsidR="00685270" w:rsidRDefault="00685270" w:rsidP="00685270">
      <w:pPr>
        <w:pStyle w:val="ListBullet"/>
        <w:numPr>
          <w:ilvl w:val="2"/>
          <w:numId w:val="3"/>
        </w:numPr>
      </w:pPr>
      <w:r>
        <w:t>Authentication or acceptance page typically found in open and public networks</w:t>
      </w:r>
    </w:p>
    <w:p w14:paraId="38ED128A" w14:textId="43F7A323" w:rsidR="00685270" w:rsidRDefault="00685270" w:rsidP="00685270">
      <w:pPr>
        <w:pStyle w:val="ListBullet"/>
        <w:numPr>
          <w:ilvl w:val="2"/>
          <w:numId w:val="3"/>
        </w:numPr>
      </w:pPr>
      <w:r>
        <w:t xml:space="preserve">Vulnerable to packet sniffing </w:t>
      </w:r>
    </w:p>
    <w:p w14:paraId="0E3A5F11" w14:textId="06F7FD1A" w:rsidR="00685270" w:rsidRDefault="00685270" w:rsidP="00685270">
      <w:pPr>
        <w:pStyle w:val="ListBullet"/>
        <w:numPr>
          <w:ilvl w:val="2"/>
          <w:numId w:val="3"/>
        </w:numPr>
      </w:pPr>
      <w:r>
        <w:t>Once a user is authenticated a hacker could sniff the packets and determine address and MAC address then spoof them to gain access</w:t>
      </w:r>
    </w:p>
    <w:p w14:paraId="18BF8903" w14:textId="39F25923" w:rsidR="00685270" w:rsidRDefault="00685270" w:rsidP="00685270">
      <w:pPr>
        <w:pStyle w:val="ListBullet"/>
        <w:numPr>
          <w:ilvl w:val="2"/>
          <w:numId w:val="3"/>
        </w:numPr>
      </w:pPr>
      <w:r>
        <w:t xml:space="preserve">Can put up a fake captive portal to be displayed to capture user credentials </w:t>
      </w:r>
    </w:p>
    <w:p w14:paraId="72B58D15" w14:textId="127006A0" w:rsidR="00685270" w:rsidRDefault="00685270" w:rsidP="00685270">
      <w:pPr>
        <w:pStyle w:val="ListBullet"/>
        <w:numPr>
          <w:ilvl w:val="1"/>
          <w:numId w:val="3"/>
        </w:numPr>
      </w:pPr>
      <w:r>
        <w:t xml:space="preserve">VPN over open wireless </w:t>
      </w:r>
    </w:p>
    <w:p w14:paraId="3C07CDD4" w14:textId="43D2467E" w:rsidR="00685270" w:rsidRDefault="00685270" w:rsidP="00685270">
      <w:pPr>
        <w:pStyle w:val="ListBullet"/>
        <w:numPr>
          <w:ilvl w:val="2"/>
          <w:numId w:val="3"/>
        </w:numPr>
      </w:pPr>
      <w:r>
        <w:t xml:space="preserve">Can use </w:t>
      </w:r>
      <w:proofErr w:type="spellStart"/>
      <w:r>
        <w:t>IPSec</w:t>
      </w:r>
      <w:proofErr w:type="spellEnd"/>
      <w:r>
        <w:t xml:space="preserve"> or SSL to establish a secure connection in an unsecure environment </w:t>
      </w:r>
      <w:bookmarkStart w:id="0" w:name="_GoBack"/>
      <w:bookmarkEnd w:id="0"/>
    </w:p>
    <w:sectPr w:rsidR="00685270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FC192" w14:textId="77777777" w:rsidR="006E6258" w:rsidRDefault="006E6258">
      <w:r>
        <w:separator/>
      </w:r>
    </w:p>
    <w:p w14:paraId="7A01ED4E" w14:textId="77777777" w:rsidR="006E6258" w:rsidRDefault="006E6258"/>
  </w:endnote>
  <w:endnote w:type="continuationSeparator" w:id="0">
    <w:p w14:paraId="26317644" w14:textId="77777777" w:rsidR="006E6258" w:rsidRDefault="006E6258">
      <w:r>
        <w:continuationSeparator/>
      </w:r>
    </w:p>
    <w:p w14:paraId="5292D4FC" w14:textId="77777777" w:rsidR="006E6258" w:rsidRDefault="006E62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4B602" w14:textId="77777777" w:rsidR="00F44623" w:rsidRDefault="00A71FF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F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1AAB5" w14:textId="77777777" w:rsidR="006E6258" w:rsidRDefault="006E6258">
      <w:r>
        <w:separator/>
      </w:r>
    </w:p>
    <w:p w14:paraId="1D3E9C46" w14:textId="77777777" w:rsidR="006E6258" w:rsidRDefault="006E6258"/>
  </w:footnote>
  <w:footnote w:type="continuationSeparator" w:id="0">
    <w:p w14:paraId="7C0428EB" w14:textId="77777777" w:rsidR="006E6258" w:rsidRDefault="006E6258">
      <w:r>
        <w:continuationSeparator/>
      </w:r>
    </w:p>
    <w:p w14:paraId="46A2B0D0" w14:textId="77777777" w:rsidR="006E6258" w:rsidRDefault="006E625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6261C"/>
    <w:multiLevelType w:val="hybridMultilevel"/>
    <w:tmpl w:val="8724F1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22"/>
    <w:rsid w:val="000355DA"/>
    <w:rsid w:val="00420C40"/>
    <w:rsid w:val="005259C2"/>
    <w:rsid w:val="00544AF0"/>
    <w:rsid w:val="00685270"/>
    <w:rsid w:val="006E6258"/>
    <w:rsid w:val="00820882"/>
    <w:rsid w:val="00825D74"/>
    <w:rsid w:val="008F5A8D"/>
    <w:rsid w:val="00906919"/>
    <w:rsid w:val="00A71FF3"/>
    <w:rsid w:val="00B27F22"/>
    <w:rsid w:val="00B36D05"/>
    <w:rsid w:val="00B61275"/>
    <w:rsid w:val="00B934BB"/>
    <w:rsid w:val="00BB7C4A"/>
    <w:rsid w:val="00C66FA5"/>
    <w:rsid w:val="00D02F22"/>
    <w:rsid w:val="00DC0857"/>
    <w:rsid w:val="00EF1F81"/>
    <w:rsid w:val="00F07D1B"/>
    <w:rsid w:val="00F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82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lintontak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30</TotalTime>
  <Pages>8</Pages>
  <Words>987</Words>
  <Characters>5632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2016-07-16T23:38:00Z</dcterms:created>
  <dcterms:modified xsi:type="dcterms:W3CDTF">2016-07-17T21:28:00Z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